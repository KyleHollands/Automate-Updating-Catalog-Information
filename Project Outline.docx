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8471F" w14:textId="74F700A6" w:rsidR="001069F9" w:rsidRDefault="00984BE2">
      <w:pPr>
        <w:pStyle w:val="Date"/>
      </w:pPr>
      <w:r>
        <w:t>August 26, 2020</w:t>
      </w:r>
    </w:p>
    <w:p w14:paraId="7D0D31F8" w14:textId="504D8356" w:rsidR="00C976B1" w:rsidRDefault="00984BE2" w:rsidP="00984BE2">
      <w:pPr>
        <w:pStyle w:val="Title"/>
      </w:pPr>
      <w:r>
        <w:t>Automating updating catalog information</w:t>
      </w:r>
    </w:p>
    <w:p w14:paraId="7E4302C2" w14:textId="1E092E08" w:rsidR="00B23B2D" w:rsidRDefault="00B972DE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KYLE HOLLANDS</w:t>
      </w:r>
      <w:r w:rsidR="00B23B2D">
        <w:t> |</w:t>
      </w:r>
      <w:r w:rsidR="00C37065">
        <w:t> </w:t>
      </w:r>
      <w:r>
        <w:t>Google IT AUTOMATION WITH PYTHON</w:t>
      </w:r>
      <w:r w:rsidR="00B23B2D">
        <w:t> | </w:t>
      </w:r>
      <w:r>
        <w:t>Automating Updating catalog INFORMATION</w:t>
      </w:r>
    </w:p>
    <w:p w14:paraId="7AF23F0D" w14:textId="3D386367" w:rsidR="001069F9" w:rsidRPr="00B972DE" w:rsidRDefault="00B972DE" w:rsidP="00B972DE">
      <w:pPr>
        <w:rPr>
          <w:color w:val="000000" w:themeColor="text1"/>
          <w:sz w:val="24"/>
          <w:szCs w:val="24"/>
        </w:rPr>
      </w:pPr>
      <w:r w:rsidRPr="00B972DE">
        <w:rPr>
          <w:color w:val="000000" w:themeColor="text1"/>
          <w:sz w:val="24"/>
          <w:szCs w:val="24"/>
        </w:rPr>
        <w:t>You work for an online fruit store, and you need to develop a system that will update the catalog information with data provided by your suppliers. When each supplier has new products for your store, they give you an image and a description of each product.</w:t>
      </w:r>
    </w:p>
    <w:p w14:paraId="10928E58" w14:textId="5F0A79CD" w:rsidR="00B972DE" w:rsidRPr="00B972DE" w:rsidRDefault="00B972DE" w:rsidP="00B972D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Given a bunch of images and descriptions of each of the new products, you</w:t>
      </w:r>
      <w:r>
        <w:rPr>
          <w:rFonts w:asciiTheme="majorHAnsi" w:eastAsia="Times New Roman" w:hAnsiTheme="majorHAnsi" w:cs="Times New Roman"/>
          <w:color w:val="auto"/>
          <w:lang w:eastAsia="en-US"/>
        </w:rPr>
        <w:t xml:space="preserve"> will</w:t>
      </w: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:</w:t>
      </w:r>
    </w:p>
    <w:p w14:paraId="616B880E" w14:textId="77777777" w:rsidR="00B972DE" w:rsidRPr="00B972DE" w:rsidRDefault="00B972DE" w:rsidP="00B972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Upload the new products to your online store. Images and descriptions should be uploaded separately, using two different web endpoints.</w:t>
      </w:r>
    </w:p>
    <w:p w14:paraId="754F62DD" w14:textId="77777777" w:rsidR="00B972DE" w:rsidRPr="00B972DE" w:rsidRDefault="00B972DE" w:rsidP="00B972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Send a report back to the supplier, letting them know what you imported.</w:t>
      </w:r>
    </w:p>
    <w:p w14:paraId="0190BA11" w14:textId="0ADD18BB" w:rsidR="00B972DE" w:rsidRPr="00B972DE" w:rsidRDefault="00B972DE" w:rsidP="00B972D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Since this process is key to your business's success, you need to make sure that it keeps running! So, you</w:t>
      </w:r>
      <w:r>
        <w:rPr>
          <w:rFonts w:asciiTheme="majorHAnsi" w:eastAsia="Times New Roman" w:hAnsiTheme="majorHAnsi" w:cs="Times New Roman"/>
          <w:color w:val="auto"/>
          <w:lang w:eastAsia="en-US"/>
        </w:rPr>
        <w:t xml:space="preserve"> will</w:t>
      </w: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 xml:space="preserve"> also:</w:t>
      </w:r>
    </w:p>
    <w:p w14:paraId="283EC25E" w14:textId="77777777" w:rsidR="00B972DE" w:rsidRPr="00B972DE" w:rsidRDefault="00B972DE" w:rsidP="00B972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Run a script on your web server to monitor system health.</w:t>
      </w:r>
    </w:p>
    <w:p w14:paraId="0AB35FBA" w14:textId="77777777" w:rsidR="00B972DE" w:rsidRPr="00B972DE" w:rsidRDefault="00B972DE" w:rsidP="00B972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auto"/>
          <w:lang w:eastAsia="en-US"/>
        </w:rPr>
      </w:pPr>
      <w:r w:rsidRPr="00B972DE">
        <w:rPr>
          <w:rFonts w:asciiTheme="majorHAnsi" w:eastAsia="Times New Roman" w:hAnsiTheme="majorHAnsi" w:cs="Times New Roman"/>
          <w:color w:val="auto"/>
          <w:lang w:eastAsia="en-US"/>
        </w:rPr>
        <w:t>Send an email with an alert if the server is ever unhealthy.</w:t>
      </w:r>
    </w:p>
    <w:p w14:paraId="067BCFBA" w14:textId="77777777" w:rsidR="00B972DE" w:rsidRPr="00B23B2D" w:rsidRDefault="00B972DE" w:rsidP="00B972DE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755"/>
        <w:gridCol w:w="1620"/>
        <w:gridCol w:w="1080"/>
        <w:gridCol w:w="1183"/>
      </w:tblGrid>
      <w:tr w:rsidR="00C976B1" w14:paraId="5DD565C1" w14:textId="77777777" w:rsidTr="00A1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A69C8F7" w14:textId="5C76FA70" w:rsidR="00C976B1" w:rsidRDefault="00B2347D" w:rsidP="00A124EC">
            <w:r>
              <w:t>Requirement</w:t>
            </w:r>
          </w:p>
        </w:tc>
        <w:tc>
          <w:tcPr>
            <w:tcW w:w="1620" w:type="dxa"/>
            <w:vAlign w:val="bottom"/>
          </w:tcPr>
          <w:p w14:paraId="074F6D4C" w14:textId="77777777" w:rsidR="00C976B1" w:rsidRDefault="00CA7C54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B3BDA34152394D6FBF4274177CA2CD24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Due Date</w:t>
                </w:r>
              </w:sdtContent>
            </w:sdt>
          </w:p>
        </w:tc>
        <w:tc>
          <w:tcPr>
            <w:tcW w:w="1080" w:type="dxa"/>
            <w:vAlign w:val="bottom"/>
          </w:tcPr>
          <w:p w14:paraId="0D20AD9E" w14:textId="77777777" w:rsidR="00C976B1" w:rsidRDefault="00CA7C54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ONE:"/>
                <w:tag w:val="DONE:"/>
                <w:id w:val="200599063"/>
                <w:placeholder>
                  <w:docPart w:val="6DD34B0B0FA14855B18BFE15B13B5F25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Done</w:t>
                </w:r>
              </w:sdtContent>
            </w:sdt>
          </w:p>
        </w:tc>
        <w:tc>
          <w:tcPr>
            <w:tcW w:w="118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39B131EF" w14:textId="77777777" w:rsidR="00C976B1" w:rsidRDefault="00CA7C54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Initials:"/>
                <w:tag w:val="Initials:"/>
                <w:id w:val="-1682498517"/>
                <w:placeholder>
                  <w:docPart w:val="EC02A4D0562C424BBE3BC8C1ACD80D21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Initials</w:t>
                </w:r>
              </w:sdtContent>
            </w:sdt>
          </w:p>
        </w:tc>
      </w:tr>
      <w:tr w:rsidR="00B972DE" w14:paraId="67F01EBF" w14:textId="77777777" w:rsidTr="0003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4"/>
          </w:tcPr>
          <w:p w14:paraId="5B3AD8DE" w14:textId="77777777" w:rsidR="00B972DE" w:rsidRDefault="00B972DE" w:rsidP="00B972DE">
            <w:r>
              <w:t>Modules required:</w:t>
            </w:r>
          </w:p>
          <w:p w14:paraId="1A7BC984" w14:textId="77777777" w:rsidR="00B972DE" w:rsidRDefault="00B972DE" w:rsidP="00B972DE">
            <w:pPr>
              <w:pStyle w:val="ListParagraph"/>
              <w:numPr>
                <w:ilvl w:val="0"/>
                <w:numId w:val="12"/>
              </w:numPr>
            </w:pPr>
            <w:r>
              <w:t>Python Image Library (PIL)</w:t>
            </w:r>
          </w:p>
          <w:p w14:paraId="45F524F9" w14:textId="77777777" w:rsidR="00B972DE" w:rsidRDefault="00B972DE" w:rsidP="00B972DE">
            <w:pPr>
              <w:pStyle w:val="ListParagraph"/>
              <w:numPr>
                <w:ilvl w:val="0"/>
                <w:numId w:val="12"/>
              </w:numPr>
            </w:pPr>
            <w:r>
              <w:t>Requests (HTTP Client Library)</w:t>
            </w:r>
          </w:p>
          <w:p w14:paraId="4F0C5B2A" w14:textId="77777777" w:rsidR="00B972DE" w:rsidRDefault="00B972DE" w:rsidP="00B972DE">
            <w:pPr>
              <w:pStyle w:val="ListParagraph"/>
              <w:numPr>
                <w:ilvl w:val="0"/>
                <w:numId w:val="12"/>
              </w:numPr>
            </w:pPr>
            <w:r>
              <w:t>ReportLab (PDF Creation Library)</w:t>
            </w:r>
          </w:p>
          <w:p w14:paraId="5AE311B2" w14:textId="4CB5ACED" w:rsidR="00B2347D" w:rsidRDefault="00B2347D" w:rsidP="00B2347D">
            <w:pPr>
              <w:pStyle w:val="ListParagraph"/>
              <w:numPr>
                <w:ilvl w:val="0"/>
                <w:numId w:val="12"/>
              </w:numPr>
            </w:pPr>
            <w:r>
              <w:t>e</w:t>
            </w:r>
            <w:r w:rsidR="00B972DE">
              <w:t>mail (</w:t>
            </w:r>
            <w:r>
              <w:t>Email Construction)</w:t>
            </w:r>
          </w:p>
          <w:p w14:paraId="5D30F846" w14:textId="77777777" w:rsidR="00B2347D" w:rsidRDefault="00B2347D" w:rsidP="00B2347D">
            <w:pPr>
              <w:pStyle w:val="ListParagraph"/>
              <w:numPr>
                <w:ilvl w:val="0"/>
                <w:numId w:val="12"/>
              </w:numPr>
            </w:pPr>
            <w:r>
              <w:t>psutil (Processes and system utilization)</w:t>
            </w:r>
          </w:p>
          <w:p w14:paraId="466F296C" w14:textId="77777777" w:rsidR="00B2347D" w:rsidRDefault="00B2347D" w:rsidP="00B2347D">
            <w:pPr>
              <w:pStyle w:val="ListParagraph"/>
              <w:numPr>
                <w:ilvl w:val="0"/>
                <w:numId w:val="12"/>
              </w:numPr>
            </w:pPr>
            <w:r>
              <w:t>shutil (File operations)</w:t>
            </w:r>
          </w:p>
          <w:p w14:paraId="28D7554C" w14:textId="142C9DD8" w:rsidR="00B2347D" w:rsidRDefault="00B2347D" w:rsidP="00B2347D">
            <w:pPr>
              <w:pStyle w:val="ListParagraph"/>
              <w:numPr>
                <w:ilvl w:val="0"/>
                <w:numId w:val="12"/>
              </w:numPr>
            </w:pPr>
            <w:r>
              <w:t>smtplib (Sending emails)</w:t>
            </w:r>
          </w:p>
        </w:tc>
      </w:tr>
      <w:tr w:rsidR="00B972DE" w14:paraId="0271D845" w14:textId="77777777" w:rsidTr="00EA0B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4"/>
          </w:tcPr>
          <w:p w14:paraId="715CFF44" w14:textId="3633694F" w:rsidR="00B972DE" w:rsidRDefault="00B972DE" w:rsidP="00B972DE">
            <w:r>
              <w:lastRenderedPageBreak/>
              <w:t>Outline</w:t>
            </w:r>
            <w:r w:rsidR="00B2347D">
              <w:t xml:space="preserve"> overview</w:t>
            </w:r>
            <w:r>
              <w:t xml:space="preserve"> script steps:</w:t>
            </w:r>
          </w:p>
          <w:p w14:paraId="17B9C17A" w14:textId="65DC976F" w:rsidR="00B972DE" w:rsidRDefault="00B972DE" w:rsidP="00B972DE">
            <w:pPr>
              <w:pStyle w:val="ListParagraph"/>
              <w:numPr>
                <w:ilvl w:val="0"/>
                <w:numId w:val="14"/>
              </w:numPr>
            </w:pPr>
            <w:r>
              <w:t>When a supplier has new products, an image and description of that product will be supplied.</w:t>
            </w:r>
            <w:r w:rsidR="00B2347D">
              <w:t xml:space="preserve"> (Could be any image format.)</w:t>
            </w:r>
          </w:p>
          <w:p w14:paraId="5345F5AF" w14:textId="5AAA579D" w:rsidR="00B972DE" w:rsidRDefault="00B972DE" w:rsidP="00B972DE">
            <w:pPr>
              <w:pStyle w:val="ListParagraph"/>
              <w:numPr>
                <w:ilvl w:val="0"/>
                <w:numId w:val="14"/>
              </w:numPr>
            </w:pPr>
            <w:r>
              <w:t>When the image and description is received, write a script to automatically upload them separately to two different web endpoints.</w:t>
            </w:r>
          </w:p>
          <w:p w14:paraId="53EFF727" w14:textId="0FE6A5AA" w:rsidR="00B2347D" w:rsidRDefault="00B2347D" w:rsidP="00B2347D">
            <w:pPr>
              <w:pStyle w:val="ListParagraph"/>
              <w:numPr>
                <w:ilvl w:val="1"/>
                <w:numId w:val="12"/>
              </w:numPr>
            </w:pPr>
            <w:r>
              <w:t>The image will likely need to be formatted and converted over to one format (jpeg.)</w:t>
            </w:r>
          </w:p>
          <w:p w14:paraId="1E6E3577" w14:textId="6BCA67AA" w:rsidR="00B2347D" w:rsidRDefault="00B2347D" w:rsidP="00B2347D">
            <w:pPr>
              <w:pStyle w:val="ListParagraph"/>
              <w:numPr>
                <w:ilvl w:val="1"/>
                <w:numId w:val="12"/>
              </w:numPr>
            </w:pPr>
            <w:r>
              <w:t>The description received will be uploaded separately and also require basic formatting to be displayed on the website.</w:t>
            </w:r>
          </w:p>
          <w:p w14:paraId="1B79B7E7" w14:textId="77777777" w:rsidR="00B2347D" w:rsidRDefault="00B2347D" w:rsidP="00B972DE">
            <w:pPr>
              <w:pStyle w:val="ListParagraph"/>
              <w:numPr>
                <w:ilvl w:val="0"/>
                <w:numId w:val="14"/>
              </w:numPr>
            </w:pPr>
            <w:r>
              <w:t>Once the website has been updated with the new products from the supplier, a report needs to be sent back to the supplier in PDF format.</w:t>
            </w:r>
          </w:p>
          <w:p w14:paraId="49278394" w14:textId="77777777" w:rsidR="00B2347D" w:rsidRDefault="00B2347D" w:rsidP="00B2347D">
            <w:pPr>
              <w:pStyle w:val="ListParagraph"/>
              <w:numPr>
                <w:ilvl w:val="1"/>
                <w:numId w:val="11"/>
              </w:numPr>
            </w:pPr>
            <w:r>
              <w:t>Using the ReportLab module, a PDF file can be created with the images and descriptions, formatted accordingly and sent back through the smtplib and email modules.</w:t>
            </w:r>
          </w:p>
          <w:p w14:paraId="0F41B958" w14:textId="77777777" w:rsidR="00B2347D" w:rsidRDefault="00B2347D" w:rsidP="00B2347D">
            <w:pPr>
              <w:pStyle w:val="ListParagraph"/>
              <w:numPr>
                <w:ilvl w:val="0"/>
                <w:numId w:val="14"/>
              </w:numPr>
            </w:pPr>
            <w:r>
              <w:t xml:space="preserve">Additionally, to ensure the system the script is running on </w:t>
            </w:r>
            <w:r w:rsidR="00984BE2">
              <w:t xml:space="preserve">continues to function, a script must be written that actively monitors the overall health of the system. </w:t>
            </w:r>
          </w:p>
          <w:p w14:paraId="16D4F2C3" w14:textId="10492413" w:rsidR="00984BE2" w:rsidRDefault="00984BE2" w:rsidP="00984BE2">
            <w:pPr>
              <w:pStyle w:val="ListParagraph"/>
              <w:numPr>
                <w:ilvl w:val="0"/>
                <w:numId w:val="17"/>
              </w:numPr>
            </w:pPr>
            <w:r>
              <w:t>If an issue is detected, an email is sent to the appropriate address informing them of this issue.</w:t>
            </w:r>
          </w:p>
        </w:tc>
      </w:tr>
      <w:tr w:rsidR="00C976B1" w14:paraId="22C29FEF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8BF8FB1" w14:textId="4A473AE8" w:rsidR="00C976B1" w:rsidRDefault="006A7BBC" w:rsidP="00C976B1">
            <w:r>
              <w:t>Create overview outline.</w:t>
            </w:r>
          </w:p>
        </w:tc>
        <w:tc>
          <w:tcPr>
            <w:tcW w:w="1620" w:type="dxa"/>
          </w:tcPr>
          <w:p w14:paraId="27F85AB6" w14:textId="02081E52" w:rsidR="00C976B1" w:rsidRDefault="006A7BB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26th</w:t>
            </w:r>
          </w:p>
        </w:tc>
        <w:tc>
          <w:tcPr>
            <w:tcW w:w="1080" w:type="dxa"/>
          </w:tcPr>
          <w:p w14:paraId="7DBCB0AF" w14:textId="29E37838" w:rsidR="00C976B1" w:rsidRDefault="00CA7C5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83" w:type="dxa"/>
          </w:tcPr>
          <w:p w14:paraId="4AD32F19" w14:textId="569B835E" w:rsidR="00C976B1" w:rsidRDefault="00CA7C5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K.T.H.</w:t>
            </w:r>
          </w:p>
        </w:tc>
      </w:tr>
      <w:tr w:rsidR="006A7BBC" w14:paraId="08549D76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F7E631A" w14:textId="5D21D30E" w:rsidR="006A7BBC" w:rsidRDefault="006A7BBC" w:rsidP="006A7BBC">
            <w:r>
              <w:t>Script to upload images (convert if necessary.)</w:t>
            </w:r>
          </w:p>
        </w:tc>
        <w:tc>
          <w:tcPr>
            <w:tcW w:w="1620" w:type="dxa"/>
          </w:tcPr>
          <w:p w14:paraId="4EAC96AA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1CD6C4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43680355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7BBC" w14:paraId="2FB531A7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1297995" w14:textId="2F13516C" w:rsidR="006A7BBC" w:rsidRDefault="006A7BBC" w:rsidP="006A7BBC">
            <w:r>
              <w:t>Script to upload descriptions.</w:t>
            </w:r>
          </w:p>
        </w:tc>
        <w:tc>
          <w:tcPr>
            <w:tcW w:w="1620" w:type="dxa"/>
          </w:tcPr>
          <w:p w14:paraId="1F2A0812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A846432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4049AD8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BC" w14:paraId="447FF914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2EB5B23" w14:textId="6B8D8CB6" w:rsidR="006A7BBC" w:rsidRDefault="006A7BBC" w:rsidP="006A7BBC">
            <w:r>
              <w:t>Create a PDF report of what’s been imported/uploaded and send it to the supplier.</w:t>
            </w:r>
          </w:p>
        </w:tc>
        <w:tc>
          <w:tcPr>
            <w:tcW w:w="1620" w:type="dxa"/>
          </w:tcPr>
          <w:p w14:paraId="7A143C28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554C0B1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4F71315F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7BBC" w14:paraId="4BDCDBC4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22405DA" w14:textId="56505B8E" w:rsidR="006A7BBC" w:rsidRDefault="006A7BBC" w:rsidP="006A7BBC">
            <w:r>
              <w:t>Write a script to monitor system health.</w:t>
            </w:r>
          </w:p>
        </w:tc>
        <w:tc>
          <w:tcPr>
            <w:tcW w:w="1620" w:type="dxa"/>
          </w:tcPr>
          <w:p w14:paraId="7B01659E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FA44E0A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5D52C859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BC" w14:paraId="78566237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1BFB350" w14:textId="63D54D45" w:rsidR="006A7BBC" w:rsidRDefault="006A7BBC" w:rsidP="006A7BBC">
            <w:r>
              <w:t>Write a script that sends an email if specific system health metrics fall below a certain threshold.</w:t>
            </w:r>
          </w:p>
        </w:tc>
        <w:tc>
          <w:tcPr>
            <w:tcW w:w="1620" w:type="dxa"/>
          </w:tcPr>
          <w:p w14:paraId="724EDB5A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641FCFC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C9341F7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7BBC" w14:paraId="4BD4D1F1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9FA5878" w14:textId="77777777" w:rsidR="006A7BBC" w:rsidRDefault="006A7BBC" w:rsidP="006A7BBC"/>
        </w:tc>
        <w:tc>
          <w:tcPr>
            <w:tcW w:w="1620" w:type="dxa"/>
          </w:tcPr>
          <w:p w14:paraId="1420EDBB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4CD568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74A3D2A4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BC" w14:paraId="4D936AE1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BD1E1A4" w14:textId="77777777" w:rsidR="006A7BBC" w:rsidRDefault="006A7BBC" w:rsidP="006A7BBC"/>
        </w:tc>
        <w:tc>
          <w:tcPr>
            <w:tcW w:w="1620" w:type="dxa"/>
          </w:tcPr>
          <w:p w14:paraId="2DCA19DC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D4ED920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14EC700D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7BBC" w14:paraId="204D732C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C7FC96C" w14:textId="77777777" w:rsidR="006A7BBC" w:rsidRDefault="006A7BBC" w:rsidP="006A7BBC"/>
        </w:tc>
        <w:tc>
          <w:tcPr>
            <w:tcW w:w="1620" w:type="dxa"/>
          </w:tcPr>
          <w:p w14:paraId="2D5F2920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6B971E3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0352F353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BC" w14:paraId="36AE57AE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7B3F83B" w14:textId="77777777" w:rsidR="006A7BBC" w:rsidRDefault="006A7BBC" w:rsidP="006A7BBC"/>
        </w:tc>
        <w:tc>
          <w:tcPr>
            <w:tcW w:w="1620" w:type="dxa"/>
          </w:tcPr>
          <w:p w14:paraId="6E469F16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651FCEA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2606278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7BBC" w14:paraId="5065CF3C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76C6DAB" w14:textId="77777777" w:rsidR="006A7BBC" w:rsidRDefault="006A7BBC" w:rsidP="006A7BBC"/>
        </w:tc>
        <w:tc>
          <w:tcPr>
            <w:tcW w:w="1620" w:type="dxa"/>
          </w:tcPr>
          <w:p w14:paraId="25B808EC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3B0A5F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1409A0AD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BBC" w14:paraId="5E2015AB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80D709D" w14:textId="77777777" w:rsidR="006A7BBC" w:rsidRDefault="006A7BBC" w:rsidP="006A7BBC"/>
        </w:tc>
        <w:tc>
          <w:tcPr>
            <w:tcW w:w="1620" w:type="dxa"/>
          </w:tcPr>
          <w:p w14:paraId="66A618E4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D15C536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173B6F0D" w14:textId="77777777" w:rsidR="006A7BBC" w:rsidRDefault="006A7BBC" w:rsidP="006A7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7BBC" w14:paraId="1AFDC0FA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53E9DB2" w14:textId="77777777" w:rsidR="006A7BBC" w:rsidRDefault="006A7BBC" w:rsidP="006A7BBC"/>
        </w:tc>
        <w:tc>
          <w:tcPr>
            <w:tcW w:w="1620" w:type="dxa"/>
          </w:tcPr>
          <w:p w14:paraId="5E34A12F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4187B04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5A34145B" w14:textId="77777777" w:rsidR="006A7BBC" w:rsidRDefault="006A7BBC" w:rsidP="006A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E0E91A" w14:textId="77777777"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87EDC" w14:textId="77777777" w:rsidR="00B972DE" w:rsidRDefault="00B972DE">
      <w:pPr>
        <w:spacing w:after="0" w:line="240" w:lineRule="auto"/>
      </w:pPr>
      <w:r>
        <w:separator/>
      </w:r>
    </w:p>
  </w:endnote>
  <w:endnote w:type="continuationSeparator" w:id="0">
    <w:p w14:paraId="04BBCAB1" w14:textId="77777777" w:rsidR="00B972DE" w:rsidRDefault="00B9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6FE58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395A" w14:textId="77777777" w:rsidR="00B972DE" w:rsidRDefault="00B972DE">
      <w:pPr>
        <w:spacing w:after="0" w:line="240" w:lineRule="auto"/>
      </w:pPr>
      <w:r>
        <w:separator/>
      </w:r>
    </w:p>
  </w:footnote>
  <w:footnote w:type="continuationSeparator" w:id="0">
    <w:p w14:paraId="687C2BD7" w14:textId="77777777" w:rsidR="00B972DE" w:rsidRDefault="00B97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F01A55"/>
    <w:multiLevelType w:val="multilevel"/>
    <w:tmpl w:val="7ABE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D52A8"/>
    <w:multiLevelType w:val="hybridMultilevel"/>
    <w:tmpl w:val="28D0109C"/>
    <w:lvl w:ilvl="0" w:tplc="A9AA5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9C1C02"/>
    <w:multiLevelType w:val="hybridMultilevel"/>
    <w:tmpl w:val="850802E4"/>
    <w:lvl w:ilvl="0" w:tplc="7F6612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762CF"/>
    <w:multiLevelType w:val="multilevel"/>
    <w:tmpl w:val="429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E4584"/>
    <w:multiLevelType w:val="hybridMultilevel"/>
    <w:tmpl w:val="E272B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140AF"/>
    <w:multiLevelType w:val="hybridMultilevel"/>
    <w:tmpl w:val="7E8C3060"/>
    <w:lvl w:ilvl="0" w:tplc="A26817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3743BF"/>
    <w:multiLevelType w:val="hybridMultilevel"/>
    <w:tmpl w:val="D73CA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DE"/>
    <w:rsid w:val="00032192"/>
    <w:rsid w:val="001069F9"/>
    <w:rsid w:val="00374ACF"/>
    <w:rsid w:val="00432943"/>
    <w:rsid w:val="00582082"/>
    <w:rsid w:val="00616C9E"/>
    <w:rsid w:val="006A7BBC"/>
    <w:rsid w:val="007C2485"/>
    <w:rsid w:val="007D1C57"/>
    <w:rsid w:val="00984BE2"/>
    <w:rsid w:val="009B7D25"/>
    <w:rsid w:val="00A124EC"/>
    <w:rsid w:val="00B2347D"/>
    <w:rsid w:val="00B23B2D"/>
    <w:rsid w:val="00B847F3"/>
    <w:rsid w:val="00B972DE"/>
    <w:rsid w:val="00C37065"/>
    <w:rsid w:val="00C976B1"/>
    <w:rsid w:val="00CA7C54"/>
    <w:rsid w:val="00E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C508B"/>
  <w15:chartTrackingRefBased/>
  <w15:docId w15:val="{60A94BD7-5C2D-4484-9527-EDE0B2C7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B9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9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h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BDA34152394D6FBF4274177CA2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A86B-BBB2-42E2-B4DB-5F5DCD9E5C4A}"/>
      </w:docPartPr>
      <w:docPartBody>
        <w:p w:rsidR="00000000" w:rsidRDefault="006A666E">
          <w:pPr>
            <w:pStyle w:val="B3BDA34152394D6FBF4274177CA2CD24"/>
          </w:pPr>
          <w:bookmarkStart w:id="0" w:name="_GoBack"/>
          <w:bookmarkEnd w:id="0"/>
          <w:r>
            <w:t>Due Date</w:t>
          </w:r>
        </w:p>
      </w:docPartBody>
    </w:docPart>
    <w:docPart>
      <w:docPartPr>
        <w:name w:val="6DD34B0B0FA14855B18BFE15B13B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E0F80-984C-461C-A196-8209ACFE352C}"/>
      </w:docPartPr>
      <w:docPartBody>
        <w:p w:rsidR="00000000" w:rsidRDefault="006A666E">
          <w:pPr>
            <w:pStyle w:val="6DD34B0B0FA14855B18BFE15B13B5F25"/>
          </w:pPr>
          <w:r>
            <w:t>Done</w:t>
          </w:r>
        </w:p>
      </w:docPartBody>
    </w:docPart>
    <w:docPart>
      <w:docPartPr>
        <w:name w:val="EC02A4D0562C424BBE3BC8C1ACD8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2BC8-CD88-45A4-ADB2-77617BB55E64}"/>
      </w:docPartPr>
      <w:docPartBody>
        <w:p w:rsidR="00000000" w:rsidRDefault="006A666E">
          <w:pPr>
            <w:pStyle w:val="EC02A4D0562C424BBE3BC8C1ACD80D21"/>
          </w:pPr>
          <w:r>
            <w:t>Initials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98C8ED5DF04BFEBCA8A1B7068A00FF">
    <w:name w:val="6C98C8ED5DF04BFEBCA8A1B7068A00FF"/>
  </w:style>
  <w:style w:type="paragraph" w:customStyle="1" w:styleId="304FEAF65F1B4A6F9508B0EF5C57B46B">
    <w:name w:val="304FEAF65F1B4A6F9508B0EF5C57B46B"/>
  </w:style>
  <w:style w:type="paragraph" w:customStyle="1" w:styleId="CD1F6F1C012141F58CC8011210BF7A85">
    <w:name w:val="CD1F6F1C012141F58CC8011210BF7A85"/>
  </w:style>
  <w:style w:type="paragraph" w:customStyle="1" w:styleId="003FA7AC0BF7463E9BE03C70DFB6F882">
    <w:name w:val="003FA7AC0BF7463E9BE03C70DFB6F882"/>
  </w:style>
  <w:style w:type="paragraph" w:customStyle="1" w:styleId="79466F84AE394669BE751A1A05C8A5D2">
    <w:name w:val="79466F84AE394669BE751A1A05C8A5D2"/>
  </w:style>
  <w:style w:type="paragraph" w:customStyle="1" w:styleId="E26751DDA0264DD1A8B3FC7FFECAD025">
    <w:name w:val="E26751DDA0264DD1A8B3FC7FFECAD025"/>
  </w:style>
  <w:style w:type="paragraph" w:customStyle="1" w:styleId="9290FBD80B974FF780124ABBE6F90FCA">
    <w:name w:val="9290FBD80B974FF780124ABBE6F90FCA"/>
  </w:style>
  <w:style w:type="paragraph" w:customStyle="1" w:styleId="B3BDA34152394D6FBF4274177CA2CD24">
    <w:name w:val="B3BDA34152394D6FBF4274177CA2CD24"/>
  </w:style>
  <w:style w:type="paragraph" w:customStyle="1" w:styleId="6DD34B0B0FA14855B18BFE15B13B5F25">
    <w:name w:val="6DD34B0B0FA14855B18BFE15B13B5F25"/>
  </w:style>
  <w:style w:type="paragraph" w:customStyle="1" w:styleId="EC02A4D0562C424BBE3BC8C1ACD80D21">
    <w:name w:val="EC02A4D0562C424BBE3BC8C1ACD80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39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Hollands</dc:creator>
  <cp:keywords/>
  <cp:lastModifiedBy>Kyle Hollands</cp:lastModifiedBy>
  <cp:revision>7</cp:revision>
  <dcterms:created xsi:type="dcterms:W3CDTF">2020-08-26T16:36:00Z</dcterms:created>
  <dcterms:modified xsi:type="dcterms:W3CDTF">2020-08-26T17:15:00Z</dcterms:modified>
  <cp:version/>
</cp:coreProperties>
</file>